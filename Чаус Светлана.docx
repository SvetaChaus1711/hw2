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339"/>
        <w:gridCol w:w="6341"/>
      </w:tblGrid>
      <w:tr w:rsidR="002F1200" w:rsidRPr="00B71FE9" w14:paraId="3FFEDB8D" w14:textId="77777777" w:rsidTr="00951B55">
        <w:trPr>
          <w:trHeight w:val="10175"/>
        </w:trPr>
        <w:tc>
          <w:tcPr>
            <w:tcW w:w="2922" w:type="dxa"/>
          </w:tcPr>
          <w:p w14:paraId="5E9A2DCA" w14:textId="307D62EE" w:rsidR="00B93310" w:rsidRPr="00B71FE9" w:rsidRDefault="00446184" w:rsidP="003856C9">
            <w:pPr>
              <w:pStyle w:val="1"/>
              <w:rPr>
                <w:rFonts w:cs="Arial"/>
              </w:rPr>
            </w:pPr>
            <w:r>
              <w:rPr>
                <w:rFonts w:cs="Arial"/>
              </w:rPr>
              <w:t>Чаус светлана</w:t>
            </w:r>
            <w:r w:rsidR="004D64A7">
              <w:rPr>
                <w:rFonts w:cs="Arial"/>
              </w:rPr>
              <w:t xml:space="preserve"> </w:t>
            </w:r>
          </w:p>
          <w:tbl>
            <w:tblPr>
              <w:tblW w:w="492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879"/>
            </w:tblGrid>
            <w:tr w:rsidR="00441EB9" w:rsidRPr="00B71FE9" w14:paraId="12294022" w14:textId="77777777" w:rsidTr="00951B55">
              <w:trPr>
                <w:trHeight w:val="551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DB967E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2DE13941" wp14:editId="345E36F3">
                            <wp:extent cx="329184" cy="329184"/>
                            <wp:effectExtent l="0" t="0" r="13970" b="13970"/>
                            <wp:docPr id="49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Полилиния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Полилиния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F9F4516" id="_x0413__x0440__x0443__x043f__x043f__x0430__x00a0_43" o:spid="_x0000_s1026" alt="Значок электронной почты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NW45x6DFAAAhXIAAA4AAAAAAAAA&#10;AAAAAAAALAIAAGRycy9lMm9Eb2MueG1sUEsBAi0AFAAGAAgAAAAhAGhHG9DYAAAAAwEAAA8AAAAA&#10;AAAAAAAAAAAA2xYAAGRycy9kb3ducmV2LnhtbFBLBQYAAAAABAAEAPMAAADgFwAAAAA=&#10;">
                            <v:shape id="_x041f__x043e__x043b__x0438__x043b__x0438__x043d__x0438__x044f__x00a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a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0ECCAEA2" w14:textId="77777777" w:rsidTr="00951B55">
              <w:trPr>
                <w:trHeight w:val="246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38E2274" w14:textId="77777777" w:rsidR="00441EB9" w:rsidRPr="00B71FE9" w:rsidRDefault="00AD1D2B" w:rsidP="00AD1D2B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Sichaus@edu.hse.ru</w:t>
                  </w:r>
                </w:p>
              </w:tc>
            </w:tr>
            <w:tr w:rsidR="00441EB9" w:rsidRPr="00B71FE9" w14:paraId="04F3B3FB" w14:textId="77777777" w:rsidTr="00951B55">
              <w:trPr>
                <w:trHeight w:val="539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54454E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1D6ED4EE" wp14:editId="3FEB8155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A2DF8E0" id="_x0413__x0440__x0443__x043f__x043f__x0430__x0020_37" o:spid="_x0000_s1026" alt="Значок телефона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QZtky4klAAD93gAADgAAAAAAAAAAAAAAAAAsAgAAZHJzL2Uyb0RvYy54bWxQSwECLQAU&#10;AAYACAAAACEAaEcb0NgAAAADAQAADwAAAAAAAAAAAAAAAADhJwAAZHJzL2Rvd25yZXYueG1sUEsF&#10;BgAAAAAEAAQA8wAAAOYoAAAAAA==&#10;">
                            <v:shape id="_x041f__x043e__x043b__x0438__x043b__x0438__x043d__x0438__x044f_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4F478604" w14:textId="77777777" w:rsidTr="00951B55">
              <w:trPr>
                <w:trHeight w:val="246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44C5437" w14:textId="77777777" w:rsidR="00441EB9" w:rsidRPr="00B71FE9" w:rsidRDefault="00AD1D2B" w:rsidP="00AD1D2B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+7 (915) 063-90-03</w:t>
                  </w:r>
                </w:p>
              </w:tc>
            </w:tr>
            <w:tr w:rsidR="00441EB9" w:rsidRPr="00B71FE9" w14:paraId="74BB9092" w14:textId="77777777" w:rsidTr="00951B55">
              <w:trPr>
                <w:trHeight w:val="551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5ED1E99" w14:textId="77777777"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48CD6FAC" wp14:editId="0C41F281">
                            <wp:extent cx="329184" cy="329184"/>
                            <wp:effectExtent l="0" t="0" r="13970" b="13970"/>
                            <wp:docPr id="77" name="Группа 31" descr="Значок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Полилиния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Полилиния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F70B769" id="_x0413__x0440__x0443__x043f__x043f__x0430__x0020_31" o:spid="_x0000_s1026" alt="Значок LinkedI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">
                            <v:shape id="_x041f__x043e__x043b__x0438__x043b__x0438__x043d__x0438__x044f__x002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_x041f__x043e__x043b__x0438__x043b__x0438__x043d__x0438__x044f__x002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14:paraId="33E732D7" w14:textId="77777777" w:rsidTr="00951B55">
              <w:trPr>
                <w:trHeight w:val="246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AA62BB2" w14:textId="77777777" w:rsidR="00441EB9" w:rsidRPr="00B71FE9" w:rsidRDefault="00441EB9" w:rsidP="00AD1D2B">
                  <w:pPr>
                    <w:pStyle w:val="3"/>
                    <w:rPr>
                      <w:rFonts w:cs="Arial"/>
                    </w:rPr>
                  </w:pPr>
                </w:p>
              </w:tc>
            </w:tr>
            <w:tr w:rsidR="00441EB9" w:rsidRPr="00B71FE9" w14:paraId="6A35DCB2" w14:textId="77777777" w:rsidTr="00951B55">
              <w:trPr>
                <w:trHeight w:val="246"/>
              </w:trPr>
              <w:tc>
                <w:tcPr>
                  <w:tcW w:w="2879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7964084" w14:textId="326788FE" w:rsidR="00441EB9" w:rsidRPr="00370EDF" w:rsidRDefault="00370EDF" w:rsidP="00370EDF">
                  <w:r w:rsidRPr="00370EDF">
                    <w:t>https://vk.com/chaus069</w:t>
                  </w:r>
                </w:p>
              </w:tc>
            </w:tr>
            <w:tr w:rsidR="005A7E57" w:rsidRPr="00B71FE9" w14:paraId="337EFA91" w14:textId="77777777" w:rsidTr="00951B55">
              <w:trPr>
                <w:trHeight w:val="1278"/>
              </w:trPr>
              <w:tc>
                <w:tcPr>
                  <w:tcW w:w="2879" w:type="dxa"/>
                  <w:tcMar>
                    <w:top w:w="374" w:type="dxa"/>
                    <w:bottom w:w="115" w:type="dxa"/>
                  </w:tcMar>
                </w:tcPr>
                <w:p w14:paraId="2F608337" w14:textId="77777777" w:rsidR="002C77B9" w:rsidRPr="00B71FE9" w:rsidRDefault="007703C4" w:rsidP="002C77B9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немного обо мне </w:t>
                  </w:r>
                </w:p>
                <w:p w14:paraId="249693B3" w14:textId="77777777"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900EA3F" wp14:editId="1327533F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00164F9" id="_x041f__x0440__x044f__x043c__x0430__x044f__x0020__x0441__x043e__x0435__x0434__x0438__x043d__x0438__x0442__x0435__x043b__x044c__x043d__x0430__x044f__x0020__x043b__x0438__x043d__x0438__x044f__x0020_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5JnDwPsAAADhAQAAEwAAAAAAAAAAAAAAAAAA&#10;AAAAW0NvbnRlbnRfVHlwZXNdLnhtbFBLAQItABQABgAIAAAAIQAjsmrh1wAAAJQBAAALAAAAAAAA&#10;AAAAAAAAACwBAABfcmVscy8ucmVsc1BLAQItABQABgAIAAAAIQCCCVUYCAIAACEEAAAOAAAAAAAA&#10;AAAAAAAAACw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FACEEC7" w14:textId="77777777" w:rsidR="005A7E57" w:rsidRDefault="007703C4" w:rsidP="002F1200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мне 18 лет и я </w:t>
                  </w:r>
                </w:p>
                <w:p w14:paraId="68511D56" w14:textId="77777777" w:rsidR="00951B55" w:rsidRDefault="007703C4" w:rsidP="00951B55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студентка Высшей Школы Экономики </w:t>
                  </w:r>
                  <w:r w:rsidR="00951B55">
                    <w:rPr>
                      <w:rFonts w:cs="Arial"/>
                    </w:rPr>
                    <w:t xml:space="preserve">,  учусь на 1 курсе по направлению «Лингвистика» </w:t>
                  </w:r>
                </w:p>
                <w:p w14:paraId="0ADF4C4E" w14:textId="77777777" w:rsidR="00951B55" w:rsidRPr="00B71FE9" w:rsidRDefault="00951B55" w:rsidP="00951B55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Я достаточно разносторонний и общительный человек, открытый для новых связей , знаний и экспериментов </w:t>
                  </w:r>
                </w:p>
              </w:tc>
            </w:tr>
          </w:tbl>
          <w:p w14:paraId="295F694A" w14:textId="77777777"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339" w:type="dxa"/>
          </w:tcPr>
          <w:p w14:paraId="4C5702D7" w14:textId="77777777"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634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341"/>
            </w:tblGrid>
            <w:tr w:rsidR="008F6337" w:rsidRPr="00B71FE9" w14:paraId="3628C9F7" w14:textId="77777777" w:rsidTr="002F1200">
              <w:trPr>
                <w:trHeight w:val="243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114CC78" w14:textId="77777777" w:rsidR="008F6337" w:rsidRPr="00AD1D2B" w:rsidRDefault="00AD1D2B" w:rsidP="00AD1D2B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листностные качества</w:t>
                  </w:r>
                </w:p>
                <w:p w14:paraId="55F4F3AE" w14:textId="77777777" w:rsidR="008F6337" w:rsidRPr="00AD1D2B" w:rsidRDefault="00AD1D2B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 w:rsidRPr="00AD1D2B">
                    <w:rPr>
                      <w:rFonts w:cs="Arial"/>
                    </w:rPr>
                    <w:t xml:space="preserve">Пунктуальность </w:t>
                  </w:r>
                </w:p>
                <w:p w14:paraId="31353D1E" w14:textId="77777777" w:rsidR="00AD1D2B" w:rsidRPr="00AD1D2B" w:rsidRDefault="00AD1D2B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 w:rsidRPr="00AD1D2B">
                    <w:rPr>
                      <w:rFonts w:cs="Arial"/>
                    </w:rPr>
                    <w:t xml:space="preserve">Стрессоустойчивость </w:t>
                  </w:r>
                </w:p>
                <w:p w14:paraId="627678BF" w14:textId="77777777" w:rsidR="00AD1D2B" w:rsidRDefault="00AD1D2B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 w:rsidRPr="00AD1D2B">
                    <w:rPr>
                      <w:rFonts w:cs="Arial"/>
                    </w:rPr>
                    <w:t xml:space="preserve">Целеустремленность </w:t>
                  </w:r>
                </w:p>
                <w:p w14:paraId="760310D9" w14:textId="77777777" w:rsidR="00951B55" w:rsidRPr="00AD1D2B" w:rsidRDefault="00951B55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Коммуникативность</w:t>
                  </w:r>
                  <w:proofErr w:type="spellEnd"/>
                </w:p>
                <w:p w14:paraId="6EAA5063" w14:textId="77777777" w:rsidR="00AD1D2B" w:rsidRPr="00AD1D2B" w:rsidRDefault="00F864C6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Сосредоточенность</w:t>
                  </w:r>
                  <w:r w:rsidR="00AD1D2B" w:rsidRPr="00AD1D2B">
                    <w:rPr>
                      <w:rFonts w:cs="Arial"/>
                    </w:rPr>
                    <w:t xml:space="preserve"> </w:t>
                  </w:r>
                </w:p>
                <w:p w14:paraId="16DAD40A" w14:textId="77777777" w:rsidR="00AD1D2B" w:rsidRDefault="00AD1D2B" w:rsidP="00AD1D2B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 w:rsidRPr="00AD1D2B">
                    <w:rPr>
                      <w:rFonts w:cs="Arial"/>
                    </w:rPr>
                    <w:t xml:space="preserve">Активность </w:t>
                  </w:r>
                </w:p>
                <w:p w14:paraId="640530AA" w14:textId="77777777" w:rsidR="00951B55" w:rsidRPr="00951B55" w:rsidRDefault="00AD1D2B" w:rsidP="00951B55">
                  <w:pPr>
                    <w:pStyle w:val="af"/>
                    <w:numPr>
                      <w:ilvl w:val="0"/>
                      <w:numId w:val="1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Ответственность</w:t>
                  </w:r>
                </w:p>
              </w:tc>
            </w:tr>
            <w:tr w:rsidR="008F6337" w:rsidRPr="00B71FE9" w14:paraId="1CA52AA0" w14:textId="77777777" w:rsidTr="00A956D5">
              <w:trPr>
                <w:trHeight w:val="2678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5D8EB43" w14:textId="77777777" w:rsidR="008F6337" w:rsidRPr="00B71FE9" w:rsidRDefault="007B12B1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50EE0C8F2B5D184B81DC0EFC3DA916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14:paraId="7DC63DB5" w14:textId="77777777" w:rsidR="004D64A7" w:rsidRDefault="00951B55" w:rsidP="002F1200">
                  <w:pPr>
                    <w:pStyle w:val="5"/>
                    <w:numPr>
                      <w:ilvl w:val="0"/>
                      <w:numId w:val="16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МОУ </w:t>
                  </w:r>
                  <w:r w:rsidR="004D64A7">
                    <w:rPr>
                      <w:rFonts w:cs="Arial"/>
                    </w:rPr>
                    <w:t>СОШ ШКОЛА №3 с углубленным изучением английского языка</w:t>
                  </w:r>
                </w:p>
                <w:p w14:paraId="393A36D3" w14:textId="77777777" w:rsidR="004D64A7" w:rsidRDefault="004D64A7" w:rsidP="002F1200">
                  <w:pPr>
                    <w:pStyle w:val="af"/>
                    <w:numPr>
                      <w:ilvl w:val="0"/>
                      <w:numId w:val="16"/>
                    </w:numPr>
                    <w:jc w:val="both"/>
                  </w:pPr>
                  <w:r>
                    <w:t>НИУ ВШЭ , факультет «Иностранные языки и межкультурная коммуникация»</w:t>
                  </w:r>
                </w:p>
                <w:p w14:paraId="0956100D" w14:textId="77777777" w:rsidR="004D64A7" w:rsidRPr="002F1200" w:rsidRDefault="004D64A7" w:rsidP="002F1200">
                  <w:pPr>
                    <w:pStyle w:val="af"/>
                    <w:numPr>
                      <w:ilvl w:val="0"/>
                      <w:numId w:val="16"/>
                    </w:numPr>
                    <w:jc w:val="both"/>
                    <w:rPr>
                      <w:lang w:val="en-US"/>
                    </w:rPr>
                  </w:pPr>
                  <w:r w:rsidRPr="002F1200">
                    <w:rPr>
                      <w:lang w:val="en-US"/>
                    </w:rPr>
                    <w:t xml:space="preserve">SMS </w:t>
                  </w:r>
                  <w:proofErr w:type="gramStart"/>
                  <w:r w:rsidRPr="002F1200">
                    <w:rPr>
                      <w:lang w:val="en-US"/>
                    </w:rPr>
                    <w:t>Academy ,</w:t>
                  </w:r>
                  <w:proofErr w:type="gramEnd"/>
                  <w:r w:rsidRPr="002F1200">
                    <w:rPr>
                      <w:lang w:val="en-US"/>
                    </w:rPr>
                    <w:t xml:space="preserve"> in Prague </w:t>
                  </w:r>
                </w:p>
                <w:p w14:paraId="45B27C91" w14:textId="77777777" w:rsidR="008F6337" w:rsidRPr="002F1200" w:rsidRDefault="004D64A7" w:rsidP="002F1200">
                  <w:pPr>
                    <w:pStyle w:val="af"/>
                    <w:numPr>
                      <w:ilvl w:val="0"/>
                      <w:numId w:val="16"/>
                    </w:numPr>
                    <w:jc w:val="both"/>
                    <w:rPr>
                      <w:lang w:val="en-US"/>
                    </w:rPr>
                  </w:pPr>
                  <w:r w:rsidRPr="002F1200">
                    <w:rPr>
                      <w:lang w:val="en-US"/>
                    </w:rPr>
                    <w:t xml:space="preserve">Emerald cultural </w:t>
                  </w:r>
                  <w:proofErr w:type="gramStart"/>
                  <w:r w:rsidRPr="002F1200">
                    <w:rPr>
                      <w:lang w:val="en-US"/>
                    </w:rPr>
                    <w:t>institute ,</w:t>
                  </w:r>
                  <w:proofErr w:type="gramEnd"/>
                  <w:r w:rsidRPr="002F1200">
                    <w:rPr>
                      <w:lang w:val="en-US"/>
                    </w:rPr>
                    <w:t xml:space="preserve"> in Dublin </w:t>
                  </w:r>
                </w:p>
                <w:p w14:paraId="6B61A934" w14:textId="77777777" w:rsidR="002F1200" w:rsidRPr="002F1200" w:rsidRDefault="002F1200" w:rsidP="002F1200">
                  <w:pPr>
                    <w:pStyle w:val="af"/>
                    <w:numPr>
                      <w:ilvl w:val="0"/>
                      <w:numId w:val="16"/>
                    </w:numPr>
                    <w:jc w:val="both"/>
                    <w:rPr>
                      <w:lang w:val="en-US"/>
                    </w:rPr>
                  </w:pPr>
                  <w:r w:rsidRPr="002F1200">
                    <w:rPr>
                      <w:lang w:val="en-US"/>
                    </w:rPr>
                    <w:t>ЖДШИ №2 (</w:t>
                  </w:r>
                  <w:proofErr w:type="spellStart"/>
                  <w:r w:rsidR="00951B55">
                    <w:rPr>
                      <w:lang w:val="en-US"/>
                    </w:rPr>
                    <w:t>художественная</w:t>
                  </w:r>
                  <w:proofErr w:type="spellEnd"/>
                  <w:r w:rsidR="00951B55">
                    <w:rPr>
                      <w:lang w:val="en-US"/>
                    </w:rPr>
                    <w:t xml:space="preserve"> </w:t>
                  </w:r>
                  <w:proofErr w:type="spellStart"/>
                  <w:r w:rsidR="00951B55">
                    <w:rPr>
                      <w:lang w:val="en-US"/>
                    </w:rPr>
                    <w:t>школа</w:t>
                  </w:r>
                  <w:proofErr w:type="spellEnd"/>
                  <w:r w:rsidRPr="002F1200">
                    <w:rPr>
                      <w:lang w:val="en-US"/>
                    </w:rPr>
                    <w:t>)</w:t>
                  </w:r>
                </w:p>
              </w:tc>
            </w:tr>
            <w:tr w:rsidR="008F6337" w:rsidRPr="00B71FE9" w14:paraId="2FE29571" w14:textId="77777777" w:rsidTr="007703C4">
              <w:trPr>
                <w:trHeight w:val="1098"/>
              </w:trPr>
              <w:tc>
                <w:tcPr>
                  <w:tcW w:w="5191" w:type="dxa"/>
                </w:tcPr>
                <w:p w14:paraId="076103FC" w14:textId="77777777" w:rsidR="002F1200" w:rsidRPr="002F1200" w:rsidRDefault="007703C4" w:rsidP="002F1200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Увлечения</w:t>
                  </w:r>
                </w:p>
              </w:tc>
            </w:tr>
          </w:tbl>
          <w:p w14:paraId="228BE10D" w14:textId="77777777" w:rsidR="007703C4" w:rsidRPr="007703C4" w:rsidRDefault="007703C4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 w:rsidRPr="007703C4">
              <w:rPr>
                <w:rFonts w:cs="Arial"/>
              </w:rPr>
              <w:t xml:space="preserve">Большой теннис </w:t>
            </w:r>
          </w:p>
          <w:p w14:paraId="6B4570C2" w14:textId="77777777" w:rsidR="007703C4" w:rsidRPr="007703C4" w:rsidRDefault="007703C4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 w:rsidRPr="007703C4">
              <w:rPr>
                <w:rFonts w:cs="Arial"/>
              </w:rPr>
              <w:t xml:space="preserve">Латинские танцы </w:t>
            </w:r>
            <w:bookmarkStart w:id="0" w:name="_GoBack"/>
            <w:bookmarkEnd w:id="0"/>
          </w:p>
          <w:p w14:paraId="6203B5CA" w14:textId="77777777" w:rsidR="007703C4" w:rsidRPr="007703C4" w:rsidRDefault="007703C4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 w:rsidRPr="007703C4">
              <w:rPr>
                <w:rFonts w:cs="Arial"/>
              </w:rPr>
              <w:t>Роспись тканей</w:t>
            </w:r>
          </w:p>
          <w:p w14:paraId="4361F534" w14:textId="77777777" w:rsidR="007703C4" w:rsidRDefault="007703C4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 w:rsidRPr="007703C4">
              <w:rPr>
                <w:rFonts w:cs="Arial"/>
              </w:rPr>
              <w:t xml:space="preserve">Рисование </w:t>
            </w:r>
            <w:r w:rsidR="00951B55">
              <w:rPr>
                <w:rFonts w:cs="Arial"/>
              </w:rPr>
              <w:t xml:space="preserve">и скульптура </w:t>
            </w:r>
          </w:p>
          <w:p w14:paraId="2008982B" w14:textId="77777777" w:rsidR="00951B55" w:rsidRDefault="00951B55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Путешествия </w:t>
            </w:r>
          </w:p>
          <w:p w14:paraId="04C28004" w14:textId="77777777" w:rsidR="007703C4" w:rsidRDefault="00951B55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Машины</w:t>
            </w:r>
          </w:p>
          <w:p w14:paraId="34B5DD7D" w14:textId="77777777" w:rsidR="00951B55" w:rsidRPr="007703C4" w:rsidRDefault="00951B55" w:rsidP="007703C4">
            <w:pPr>
              <w:pStyle w:val="af"/>
              <w:numPr>
                <w:ilvl w:val="0"/>
                <w:numId w:val="1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Гидроциклы </w:t>
            </w:r>
          </w:p>
        </w:tc>
      </w:tr>
    </w:tbl>
    <w:p w14:paraId="2F399394" w14:textId="77777777" w:rsidR="00A956D5" w:rsidRPr="00B71FE9" w:rsidRDefault="002F1200" w:rsidP="00951B55">
      <w:pPr>
        <w:pStyle w:val="2"/>
        <w:pBdr>
          <w:top w:val="single" w:sz="8" w:space="0" w:color="37B6AE" w:themeColor="accent1"/>
          <w:bottom w:val="single" w:sz="8" w:space="15" w:color="37B6AE" w:themeColor="accent1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Владение иностранными языками </w:t>
      </w:r>
    </w:p>
    <w:p w14:paraId="4EDF690F" w14:textId="77777777" w:rsidR="00A956D5" w:rsidRDefault="00A956D5" w:rsidP="00A956D5">
      <w:pPr>
        <w:pStyle w:val="af"/>
        <w:numPr>
          <w:ilvl w:val="0"/>
          <w:numId w:val="14"/>
        </w:numPr>
        <w:jc w:val="both"/>
        <w:rPr>
          <w:rFonts w:cs="Arial"/>
        </w:rPr>
        <w:sectPr w:rsidR="00A956D5" w:rsidSect="00B71FE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074" w:right="1152" w:bottom="2304" w:left="1152" w:header="1397" w:footer="576" w:gutter="0"/>
          <w:cols w:space="720"/>
          <w:titlePg/>
          <w:docGrid w:linePitch="360"/>
        </w:sectPr>
      </w:pPr>
    </w:p>
    <w:p w14:paraId="6BCE4B8C" w14:textId="77777777" w:rsidR="00A956D5" w:rsidRPr="00A956D5" w:rsidRDefault="00A956D5" w:rsidP="00A956D5">
      <w:pPr>
        <w:pStyle w:val="af"/>
        <w:numPr>
          <w:ilvl w:val="0"/>
          <w:numId w:val="15"/>
        </w:numPr>
        <w:jc w:val="both"/>
        <w:rPr>
          <w:rFonts w:cs="Arial"/>
        </w:rPr>
      </w:pPr>
      <w:r w:rsidRPr="00A956D5">
        <w:rPr>
          <w:rFonts w:cs="Arial"/>
        </w:rPr>
        <w:lastRenderedPageBreak/>
        <w:t xml:space="preserve">Английский язык </w:t>
      </w:r>
      <w:r>
        <w:rPr>
          <w:rFonts w:cs="Arial"/>
        </w:rPr>
        <w:t xml:space="preserve">   </w:t>
      </w:r>
    </w:p>
    <w:p w14:paraId="643537A9" w14:textId="77777777" w:rsidR="00A956D5" w:rsidRDefault="00A956D5" w:rsidP="00A956D5">
      <w:pPr>
        <w:pStyle w:val="af"/>
        <w:numPr>
          <w:ilvl w:val="0"/>
          <w:numId w:val="15"/>
        </w:numPr>
        <w:jc w:val="both"/>
        <w:rPr>
          <w:rFonts w:cs="Arial"/>
        </w:rPr>
      </w:pPr>
      <w:r w:rsidRPr="00A956D5">
        <w:rPr>
          <w:rFonts w:cs="Arial"/>
        </w:rPr>
        <w:t xml:space="preserve">Испанский язык </w:t>
      </w:r>
      <w:r>
        <w:rPr>
          <w:rFonts w:cs="Arial"/>
        </w:rPr>
        <w:t xml:space="preserve">   </w:t>
      </w:r>
    </w:p>
    <w:p w14:paraId="68A54DB2" w14:textId="77777777" w:rsidR="00A956D5" w:rsidRDefault="00A956D5" w:rsidP="00A956D5">
      <w:pPr>
        <w:pStyle w:val="af"/>
        <w:numPr>
          <w:ilvl w:val="0"/>
          <w:numId w:val="15"/>
        </w:numPr>
        <w:jc w:val="both"/>
        <w:rPr>
          <w:rFonts w:cs="Arial"/>
        </w:rPr>
      </w:pPr>
      <w:r w:rsidRPr="00A956D5">
        <w:rPr>
          <w:rFonts w:cs="Arial"/>
        </w:rPr>
        <w:t>Сербский язык</w:t>
      </w:r>
      <w:r>
        <w:rPr>
          <w:rFonts w:cs="Arial"/>
        </w:rPr>
        <w:t xml:space="preserve">   </w:t>
      </w:r>
    </w:p>
    <w:p w14:paraId="28A296CF" w14:textId="77777777" w:rsidR="00951B55" w:rsidRDefault="00951B55" w:rsidP="002F1200">
      <w:pPr>
        <w:pStyle w:val="af"/>
        <w:jc w:val="both"/>
        <w:rPr>
          <w:rFonts w:cs="Arial"/>
        </w:rPr>
      </w:pPr>
    </w:p>
    <w:p w14:paraId="00804152" w14:textId="77777777" w:rsidR="002F1200" w:rsidRDefault="002F1200" w:rsidP="002F1200">
      <w:pPr>
        <w:pStyle w:val="af"/>
        <w:jc w:val="both"/>
        <w:rPr>
          <w:rFonts w:cs="Arial"/>
        </w:rPr>
      </w:pPr>
      <w:proofErr w:type="spellStart"/>
      <w:r>
        <w:rPr>
          <w:rFonts w:cs="Arial"/>
        </w:rPr>
        <w:lastRenderedPageBreak/>
        <w:t>Advanced</w:t>
      </w:r>
      <w:proofErr w:type="spellEnd"/>
      <w:r w:rsidR="00A956D5">
        <w:rPr>
          <w:rFonts w:cs="Arial"/>
        </w:rPr>
        <w:t xml:space="preserve"> </w:t>
      </w:r>
    </w:p>
    <w:p w14:paraId="53568A28" w14:textId="77777777" w:rsidR="002F1200" w:rsidRDefault="002F1200" w:rsidP="002F1200">
      <w:pPr>
        <w:pStyle w:val="af"/>
        <w:jc w:val="both"/>
        <w:rPr>
          <w:rFonts w:cs="Arial"/>
        </w:rPr>
      </w:pPr>
      <w:proofErr w:type="spellStart"/>
      <w:r>
        <w:rPr>
          <w:rFonts w:cs="Arial"/>
        </w:rPr>
        <w:t>Begginer</w:t>
      </w:r>
      <w:proofErr w:type="spellEnd"/>
    </w:p>
    <w:p w14:paraId="39FEF02F" w14:textId="77777777" w:rsidR="007703C4" w:rsidRPr="007703C4" w:rsidRDefault="007703C4" w:rsidP="007703C4">
      <w:pPr>
        <w:pStyle w:val="af"/>
        <w:jc w:val="both"/>
        <w:rPr>
          <w:rFonts w:cs="Arial"/>
          <w:lang w:val="en-US"/>
        </w:rPr>
      </w:pPr>
      <w:proofErr w:type="spellStart"/>
      <w:r>
        <w:rPr>
          <w:rFonts w:cs="Arial"/>
        </w:rPr>
        <w:t>Beggine</w:t>
      </w:r>
      <w:proofErr w:type="spellEnd"/>
      <w:r>
        <w:rPr>
          <w:rFonts w:cs="Arial"/>
          <w:lang w:val="en-US"/>
        </w:rPr>
        <w:t>r</w:t>
      </w:r>
    </w:p>
    <w:p w14:paraId="0450FD3D" w14:textId="77777777" w:rsidR="007703C4" w:rsidRPr="00A956D5" w:rsidRDefault="007703C4" w:rsidP="007703C4">
      <w:pPr>
        <w:pStyle w:val="af"/>
        <w:jc w:val="both"/>
        <w:rPr>
          <w:rFonts w:cs="Arial"/>
        </w:rPr>
      </w:pPr>
    </w:p>
    <w:sectPr w:rsidR="007703C4" w:rsidRPr="00A956D5" w:rsidSect="007703C4">
      <w:type w:val="continuous"/>
      <w:pgSz w:w="11906" w:h="16838" w:code="9"/>
      <w:pgMar w:top="2074" w:right="1152" w:bottom="2304" w:left="1152" w:header="1397" w:footer="576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90D31" w14:textId="77777777" w:rsidR="007B12B1" w:rsidRDefault="007B12B1" w:rsidP="003856C9">
      <w:pPr>
        <w:spacing w:after="0" w:line="240" w:lineRule="auto"/>
      </w:pPr>
      <w:r>
        <w:separator/>
      </w:r>
    </w:p>
  </w:endnote>
  <w:endnote w:type="continuationSeparator" w:id="0">
    <w:p w14:paraId="18307AE9" w14:textId="77777777" w:rsidR="007B12B1" w:rsidRDefault="007B12B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A9E2" w14:textId="77777777"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58BD82D" wp14:editId="00F1094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ACC274" id="_x0413__x0440__x0443__x043f__x043f__x0430__x0020_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">
              <o:lock v:ext="edit" aspectratio="t"/>
              <v:shape id="_x041f__x043e__x043b__x0438__x043b__x0438__x043d__x0438__x044f__x0020_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041f__x043e__x043b__x0438__x043b__x0438__x043d__x0438__x044f__x0020_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041f__x043e__x043b__x0438__x043b__x0438__x043d__x0438__x044f__x0020_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041f__x043e__x043b__x0438__x043b__x0438__x043d__x0438__x044f__x0020_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041f__x043e__x043b__x0438__x043b__x0438__x043d__x0438__x044f__x0020_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041f__x043e__x043b__x0438__x043b__x0438__x043d__x0438__x044f__x0020_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041f__x043e__x043b__x0438__x043b__x0438__x043d__x0438__x044f__x0020_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041f__x043e__x043b__x0438__x043b__x0438__x043d__x0438__x044f__x00a0_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041f__x043e__x043b__x0438__x043b__x0438__x043d__x0438__x044f__x0020_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310192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92AF" w14:textId="77777777"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7AB455A" wp14:editId="20903C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0772A9B" id="_x0413__x0440__x0443__x043f__x043f__x0430__x0020_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">
              <o:lock v:ext="edit" aspectratio="t"/>
              <v:shape id="_x041f__x043e__x043b__x0438__x043b__x0438__x043d__x0438__x044f_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041f__x043e__x043b__x0438__x043b__x0438__x043d__x0438__x044f_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041f__x043e__x043b__x0438__x043b__x0438__x043d__x0438__x044f__x00a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041f__x043e__x043b__x0438__x043b__x0438__x043d__x0438__x044f__x00a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041f__x043e__x043b__x0438__x043b__x0438__x043d__x0438__x044f_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041f__x043e__x043b__x0438__x043b__x0438__x043d__x0438__x044f__x00a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041f__x043e__x043b__x0438__x043b__x0438__x043d__x0438__x044f__x00a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041f__x043e__x043b__x0438__x043b__x0438__x043d__x0438__x044f__x00a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041f__x043e__x043b__x0438__x043b__x0438__x043d__x0438__x044f_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90AD9" w14:textId="77777777" w:rsidR="007B12B1" w:rsidRDefault="007B12B1" w:rsidP="003856C9">
      <w:pPr>
        <w:spacing w:after="0" w:line="240" w:lineRule="auto"/>
      </w:pPr>
      <w:r>
        <w:separator/>
      </w:r>
    </w:p>
  </w:footnote>
  <w:footnote w:type="continuationSeparator" w:id="0">
    <w:p w14:paraId="66EFFAAB" w14:textId="77777777" w:rsidR="007B12B1" w:rsidRDefault="007B12B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C3B60" w14:textId="77777777"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85F637E" wp14:editId="6E78A6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B1CA0A" id="_x0413__x0440__x0443__x043f__x043f__x0430__x0020_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">
              <o:lock v:ext="edit" aspectratio="t"/>
              <v:shape id="_x041f__x043e__x043b__x0438__x043b__x0438__x043d__x0438__x044f__x0020_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041f__x043e__x043b__x0438__x043b__x0438__x043d__x0438__x044f__x0020_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041f__x043e__x043b__x0438__x043b__x0438__x043d__x0438__x044f__x0020_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041f__x043e__x043b__x0438__x043b__x0438__x043d__x0438__x044f__x0020_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041f__x043e__x043b__x0438__x043b__x0438__x043d__x0438__x044f__x00a0_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041f__x043e__x043b__x0438__x043b__x0438__x043d__x0438__x044f__x00a0_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041f__x043e__x043b__x0438__x043b__x0438__x043d__x0438__x044f__x0020_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041f__x043e__x043b__x0438__x043b__x0438__x043d__x0438__x044f__x0020_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041f__x043e__x043b__x0438__x043b__x0438__x043d__x0438__x044f__x0020_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01C43" w14:textId="77777777"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9FE5F02" wp14:editId="6E8FA4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7AAC7D" id="_x0413__x0440__x0443__x043f__x043f__x0430__x0020_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">
              <o:lock v:ext="edit" aspectratio="t"/>
              <v:shape id="_x041f__x043e__x043b__x0438__x043b__x0438__x043d__x0438__x044f_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041f__x043e__x043b__x0438__x043b__x0438__x043d__x0438__x044f__x00a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041f__x043e__x043b__x0438__x043b__x0438__x043d__x0438__x044f_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041f__x043e__x043b__x0438__x043b__x0438__x043d__x0438__x044f_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041f__x043e__x043b__x0438__x043b__x0438__x043d__x0438__x044f__x00a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041f__x043e__x043b__x0438__x043b__x0438__x043d__x0438__x044f__x00a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041f__x043e__x043b__x0438__x043b__x0438__x043d__x0438__x044f__x00a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041f__x043e__x043b__x0438__x043b__x0438__x043d__x0438__x044f_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041f__x043e__x043b__x0438__x043b__x0438__x043d__x0438__x044f_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4F3"/>
    <w:multiLevelType w:val="hybridMultilevel"/>
    <w:tmpl w:val="2C4AA248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97ABF"/>
    <w:multiLevelType w:val="hybridMultilevel"/>
    <w:tmpl w:val="8BE0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7215D"/>
    <w:multiLevelType w:val="hybridMultilevel"/>
    <w:tmpl w:val="40DCB2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5B5A3C"/>
    <w:multiLevelType w:val="hybridMultilevel"/>
    <w:tmpl w:val="ECCE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2CFA"/>
    <w:multiLevelType w:val="hybridMultilevel"/>
    <w:tmpl w:val="721869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67D5B"/>
    <w:multiLevelType w:val="hybridMultilevel"/>
    <w:tmpl w:val="DA22EE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338C6"/>
    <w:multiLevelType w:val="hybridMultilevel"/>
    <w:tmpl w:val="4D12F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15E17"/>
    <w:multiLevelType w:val="hybridMultilevel"/>
    <w:tmpl w:val="411E7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16B1F"/>
    <w:multiLevelType w:val="hybridMultilevel"/>
    <w:tmpl w:val="A4A4B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85C53"/>
    <w:multiLevelType w:val="hybridMultilevel"/>
    <w:tmpl w:val="5D6A3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9189E"/>
    <w:multiLevelType w:val="hybridMultilevel"/>
    <w:tmpl w:val="303A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E1574"/>
    <w:multiLevelType w:val="hybridMultilevel"/>
    <w:tmpl w:val="4D12F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53756"/>
    <w:multiLevelType w:val="multilevel"/>
    <w:tmpl w:val="40DCB2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A35E42"/>
    <w:multiLevelType w:val="hybridMultilevel"/>
    <w:tmpl w:val="CD6C2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17B79"/>
    <w:multiLevelType w:val="hybridMultilevel"/>
    <w:tmpl w:val="65DAC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22E7C"/>
    <w:multiLevelType w:val="hybridMultilevel"/>
    <w:tmpl w:val="F7B21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9D4CA0"/>
    <w:multiLevelType w:val="hybridMultilevel"/>
    <w:tmpl w:val="AF8038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14727"/>
    <w:multiLevelType w:val="hybridMultilevel"/>
    <w:tmpl w:val="ECCE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16"/>
  </w:num>
  <w:num w:numId="11">
    <w:abstractNumId w:val="4"/>
  </w:num>
  <w:num w:numId="12">
    <w:abstractNumId w:val="11"/>
  </w:num>
  <w:num w:numId="13">
    <w:abstractNumId w:val="12"/>
  </w:num>
  <w:num w:numId="14">
    <w:abstractNumId w:val="6"/>
  </w:num>
  <w:num w:numId="15">
    <w:abstractNumId w:val="9"/>
  </w:num>
  <w:num w:numId="16">
    <w:abstractNumId w:val="3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A7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1200"/>
    <w:rsid w:val="002F485A"/>
    <w:rsid w:val="003053D9"/>
    <w:rsid w:val="00310192"/>
    <w:rsid w:val="00370EDF"/>
    <w:rsid w:val="003856C9"/>
    <w:rsid w:val="00396369"/>
    <w:rsid w:val="003F4D31"/>
    <w:rsid w:val="0043426C"/>
    <w:rsid w:val="00441EB9"/>
    <w:rsid w:val="00446184"/>
    <w:rsid w:val="00463463"/>
    <w:rsid w:val="00473EF8"/>
    <w:rsid w:val="004760E5"/>
    <w:rsid w:val="004835D4"/>
    <w:rsid w:val="004D22BB"/>
    <w:rsid w:val="004D64A7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703C4"/>
    <w:rsid w:val="007803B7"/>
    <w:rsid w:val="007B12B1"/>
    <w:rsid w:val="007B2F5C"/>
    <w:rsid w:val="007C5F05"/>
    <w:rsid w:val="00832043"/>
    <w:rsid w:val="00832F81"/>
    <w:rsid w:val="008C7CA2"/>
    <w:rsid w:val="008F6337"/>
    <w:rsid w:val="00951B55"/>
    <w:rsid w:val="00A42F91"/>
    <w:rsid w:val="00A956D5"/>
    <w:rsid w:val="00AD1D2B"/>
    <w:rsid w:val="00AF1258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64847"/>
    <w:rsid w:val="00E941EF"/>
    <w:rsid w:val="00EB1C1B"/>
    <w:rsid w:val="00F56435"/>
    <w:rsid w:val="00F6636C"/>
    <w:rsid w:val="00F864C6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34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paragraph" w:styleId="af">
    <w:name w:val="List Paragraph"/>
    <w:basedOn w:val="a"/>
    <w:uiPriority w:val="34"/>
    <w:unhideWhenUsed/>
    <w:qFormat/>
    <w:rsid w:val="004D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6392740/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EE0C8F2B5D184B81DC0EFC3DA91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DA35A-152F-E840-A5EB-3848E8D1262E}"/>
      </w:docPartPr>
      <w:docPartBody>
        <w:p w:rsidR="00000000" w:rsidRDefault="00E75CC4">
          <w:pPr>
            <w:pStyle w:val="50EE0C8F2B5D184B81DC0EFC3DA9163A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57"/>
    <w:rsid w:val="00982057"/>
    <w:rsid w:val="00E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488FDF79D07747B8DE9458FCF14924">
    <w:name w:val="1C488FDF79D07747B8DE9458FCF14924"/>
  </w:style>
  <w:style w:type="paragraph" w:customStyle="1" w:styleId="1EBD2A8FE7DC4B4884E2EC27568E6FED">
    <w:name w:val="1EBD2A8FE7DC4B4884E2EC27568E6FED"/>
  </w:style>
  <w:style w:type="paragraph" w:customStyle="1" w:styleId="BF7977358B1CDA47A16521A49BF90DE8">
    <w:name w:val="BF7977358B1CDA47A16521A49BF90DE8"/>
  </w:style>
  <w:style w:type="paragraph" w:customStyle="1" w:styleId="CF12049B93A53743B00AD6980DC60F37">
    <w:name w:val="CF12049B93A53743B00AD6980DC60F37"/>
  </w:style>
  <w:style w:type="paragraph" w:customStyle="1" w:styleId="EACB5B831DBA334CBD01E1AD3E94F1A3">
    <w:name w:val="EACB5B831DBA334CBD01E1AD3E94F1A3"/>
  </w:style>
  <w:style w:type="paragraph" w:customStyle="1" w:styleId="43E51D5427F0E745B19E9646F029EDF0">
    <w:name w:val="43E51D5427F0E745B19E9646F029EDF0"/>
  </w:style>
  <w:style w:type="paragraph" w:customStyle="1" w:styleId="2F7D58690AC56146BF8876CB669925D5">
    <w:name w:val="2F7D58690AC56146BF8876CB669925D5"/>
  </w:style>
  <w:style w:type="paragraph" w:customStyle="1" w:styleId="AF6BE62E332D3941860D5E96509649AB">
    <w:name w:val="AF6BE62E332D3941860D5E96509649AB"/>
  </w:style>
  <w:style w:type="paragraph" w:customStyle="1" w:styleId="A0D22AD04CE66B478EF80E0BF51EE4CD">
    <w:name w:val="A0D22AD04CE66B478EF80E0BF51EE4CD"/>
  </w:style>
  <w:style w:type="paragraph" w:customStyle="1" w:styleId="4B7441823D71A24692EC17BA53200223">
    <w:name w:val="4B7441823D71A24692EC17BA53200223"/>
  </w:style>
  <w:style w:type="paragraph" w:customStyle="1" w:styleId="D16D14999AC368438073635E8DF51A7D">
    <w:name w:val="D16D14999AC368438073635E8DF51A7D"/>
  </w:style>
  <w:style w:type="paragraph" w:customStyle="1" w:styleId="2DFD700967905441B9F95EE8641D09CC">
    <w:name w:val="2DFD700967905441B9F95EE8641D09CC"/>
  </w:style>
  <w:style w:type="paragraph" w:customStyle="1" w:styleId="6DB43ADCF81D8643831E13113F0FD5A2">
    <w:name w:val="6DB43ADCF81D8643831E13113F0FD5A2"/>
  </w:style>
  <w:style w:type="paragraph" w:customStyle="1" w:styleId="0623173E5DCF70499D847914DFF125BE">
    <w:name w:val="0623173E5DCF70499D847914DFF125BE"/>
  </w:style>
  <w:style w:type="paragraph" w:customStyle="1" w:styleId="D3FAA5B6C4E763489D4FD3768040B7AA">
    <w:name w:val="D3FAA5B6C4E763489D4FD3768040B7AA"/>
  </w:style>
  <w:style w:type="paragraph" w:customStyle="1" w:styleId="119E146948BD4343AC5CC47C2500BF89">
    <w:name w:val="119E146948BD4343AC5CC47C2500BF89"/>
  </w:style>
  <w:style w:type="paragraph" w:customStyle="1" w:styleId="50EE0C8F2B5D184B81DC0EFC3DA9163A">
    <w:name w:val="50EE0C8F2B5D184B81DC0EFC3DA9163A"/>
  </w:style>
  <w:style w:type="paragraph" w:customStyle="1" w:styleId="A34CE8EB11AD9E4FA9FFB8A04E94EA12">
    <w:name w:val="A34CE8EB11AD9E4FA9FFB8A04E94EA12"/>
  </w:style>
  <w:style w:type="paragraph" w:customStyle="1" w:styleId="F2EFC8385CB65040824D512D39101BD4">
    <w:name w:val="F2EFC8385CB65040824D512D39101BD4"/>
  </w:style>
  <w:style w:type="paragraph" w:customStyle="1" w:styleId="DEC7B9E833539C40B3FCD19ED3183C22">
    <w:name w:val="DEC7B9E833539C40B3FCD19ED3183C22"/>
  </w:style>
  <w:style w:type="paragraph" w:customStyle="1" w:styleId="9558AD363681C34CBFB9408124A2071E">
    <w:name w:val="9558AD363681C34CBFB9408124A2071E"/>
  </w:style>
  <w:style w:type="paragraph" w:customStyle="1" w:styleId="7995AD4510032A4E939A7A5C057EF526">
    <w:name w:val="7995AD4510032A4E939A7A5C057EF526"/>
  </w:style>
  <w:style w:type="paragraph" w:customStyle="1" w:styleId="CA4D90C9E22F234F9EE708EAAC9E81FC">
    <w:name w:val="CA4D90C9E22F234F9EE708EAAC9E81FC"/>
    <w:rsid w:val="00982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69B9-7FA6-B047-964F-31E25881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70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cp:lastPrinted>2018-02-02T17:36:00Z</cp:lastPrinted>
  <dcterms:created xsi:type="dcterms:W3CDTF">2018-02-02T16:31:00Z</dcterms:created>
  <dcterms:modified xsi:type="dcterms:W3CDTF">2018-02-02T17:47:00Z</dcterms:modified>
</cp:coreProperties>
</file>